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1" w:name="2017_Project_log"/>
      <w:bookmarkEnd w:id="1"/>
      <w:r>
        <w:rPr>
          <w:rFonts w:ascii="Arial"/>
          <w:sz w:val="48"/>
        </w:rPr>
        <w:t>2019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bsr4A&#10;AADbAAAADwAAAGRycy9kb3ducmV2LnhtbERPTWsCMRC9C/6HMII3TfQgZWsUEQQpiGiVXofNmCxu&#10;JkuS6vrvzaHQ4+N9L9e9b8WDYmoCa5hNFQjiOpiGrYbL927yASJlZINtYNLwogTr1XCwxMqEJ5/o&#10;cc5WlBBOFWpwOXeVlKl25DFNQ0dcuFuIHnOB0UoT8VnCfSvnSi2kx4ZLg8OOto7q+/nXazhcL902&#10;WnWslXU/X/NNvsur0Xo86jefIDL1+V/8594bDYuyvnwpP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rm7K+AAAA2wAAAA8AAAAAAAAAAAAAAAAAmAIAAGRycy9kb3ducmV2&#10;LnhtbFBLBQYAAAAABAAEAPUAAACDAw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2" w:name="A-level_Computer_Science_(7517)"/>
      <w:bookmarkEnd w:id="2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3" w:name="Computing_Practical_Project_(7517/C)"/>
      <w:bookmarkEnd w:id="3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uWMAA&#10;AADbAAAADwAAAGRycy9kb3ducmV2LnhtbERPzYrCMBC+C/sOYRb2Ipq6qCzVKLIgeFG07gMMzdiG&#10;bSYlibX69OYgePz4/pfr3jaiIx+MYwWTcQaCuHTacKXg77wd/YAIEVlj45gU3CnAevUxWGKu3Y1P&#10;1BWxEimEQ44K6hjbXMpQ1mQxjF1LnLiL8xZjgr6S2uMthdtGfmfZXFo0nBpqbOm3pvK/uFoFx811&#10;aIzcDQ8dG7+fXh7lqX8o9fXZbxYgIvXxLX65d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RuWMAAAADbAAAADwAAAAAAAAAAAAAAAACYAgAAZHJzL2Rvd25y&#10;ZXYueG1sUEsFBgAAAAAEAAQA9QAAAIUD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zUMMA&#10;AADbAAAADwAAAGRycy9kb3ducmV2LnhtbESPzWvCQBTE7wX/h+UJvdWN0kqJriJ+kOZo7MHjI/vy&#10;odm3IbvG9L/vCoLHYWZ+wyzXg2lET52rLSuYTiIQxLnVNZcKfk+Hj28QziNrbCyTgj9ysF6N3pYY&#10;a3vnI/WZL0WAsItRQeV9G0vp8ooMuoltiYNX2M6gD7Irpe7wHuCmkbMomkuDNYeFClvaVpRfs5tR&#10;kO7PTfRZ2ISSjAp56tNkd0mVeh8PmwUIT4N/hZ/tH63gaw6PL+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qzUMMAAADbAAAADwAAAAAAAAAAAAAAAACYAgAAZHJzL2Rv&#10;d25yZXYueG1sUEsFBgAAAAAEAAQA9QAAAIgD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IvMIA&#10;AADbAAAADwAAAGRycy9kb3ducmV2LnhtbESPT2vCQBTE7wW/w/KE3urGokWiq4hWYo6NHjw+si9/&#10;NPs2ZNeYfntXKPQ4zMxvmNVmMI3oqXO1ZQXTSQSCOLe65lLB+XT4WIBwHlljY5kU/JKDzXr0tsJY&#10;2wf/UJ/5UgQIuxgVVN63sZQur8igm9iWOHiF7Qz6ILtS6g4fAW4a+RlFX9JgzWGhwpZ2FeW37G4U&#10;pN+XJpoVNqEko0Ke+jTZX1Ol3sfDdgnC0+D/w3/to1Ywn8HrS/g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Ii8wgAAANsAAAAPAAAAAAAAAAAAAAAAAJgCAABkcnMvZG93&#10;bnJldi54bWxQSwUGAAAAAAQABAD1AAAAhwM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0" o:spid="_x0000_s1028" style="position:absolute;left:3833;top:1330;width:7503;height:2;visibility:visible;mso-wrap-style:square;v-text-anchor:top" coordsize="7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NL8A&#10;AADbAAAADwAAAGRycy9kb3ducmV2LnhtbERPzYrCMBC+C/sOYRb2punKolKNIsKKCKJWH2Boxqba&#10;TEITtfv2m4Pg8eP7ny0624gHtaF2rOB7kIEgLp2uuVJwPv32JyBCRNbYOCYFfxRgMf/ozTDX7slH&#10;ehSxEimEQ44KTIw+lzKUhiyGgfPEibu41mJMsK2kbvGZwm0jh1k2khZrTg0GPa0MlbfibhUU/r5e&#10;jg5Xux3vzjjZmvVq761SX5/dcgoiUhff4pd7oxX8pLHpS/o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M+U0vwAAANsAAAAPAAAAAAAAAAAAAAAAAJgCAABkcnMvZG93bnJl&#10;di54bWxQSwUGAAAAAAQABAD1AAAAhAM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8" o:spid="_x0000_s1030" style="position:absolute;left:11335;top:1267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+Ov78A&#10;AADbAAAADwAAAGRycy9kb3ducmV2LnhtbERPy4rCMBTdC/5DuII7TR2cQapRREc6XU514fLS3D60&#10;uSlNrPXvzWJglofz3uwG04ieOldbVrCYRyCIc6trLhVczqfZCoTzyBoby6TgRQ522/Fog7G2T/6l&#10;PvOlCCHsYlRQed/GUrq8IoNublviwBW2M+gD7EqpO3yGcNPIjyj6kgZrDg0VtnSoKL9nD6Mg/b42&#10;0bKwCSUZFfLcp8nxlio1nQz7NQhPg/8X/7l/tILPsD58CT9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/46/vwAAANsAAAAPAAAAAAAAAAAAAAAAAJgCAABkcnMvZG93bnJl&#10;di54bWxQSwUGAAAAAAQABAD1AAAAhAM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6" o:spid="_x0000_s1032" style="position:absolute;left:11335;top:132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rcQA&#10;AADbAAAADwAAAGRycy9kb3ducmV2LnhtbESP0WqDQBRE3wv5h+UG+tasSlqiySohJVAoFDT5gIt7&#10;o6J717jbxPbru4VCH4eZOcPsitkM4kaT6ywriFcRCOLa6o4bBefT8WkDwnlkjYNlUvBFDop88bDD&#10;TNs7l3SrfCMChF2GClrvx0xKV7dk0K3sSBy8i50M+iCnRuoJ7wFuBplE0Ys02HFYaHGkQ0t1X30a&#10;Bfv3tOy/uxg5ma+vtkzdh17XSj0u5/0WhKfZ/4f/2m9awXMC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Q+a3EAAAA2wAAAA8AAAAAAAAAAAAAAAAAmAIAAGRycy9k&#10;b3ducmV2LnhtbFBLBQYAAAAABAAEAPUAAACJAw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4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28" style="position:absolute;left:1133;top:-242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CgsMA&#10;AADbAAAADwAAAGRycy9kb3ducmV2LnhtbESPT2vCQBTE70K/w/IK3nRTK2JjNlJsJc3R2IPHR/bl&#10;T5t9G7LbGL99t1DwOMzMb5hkP5lOjDS41rKCp2UEgri0uuVawef5uNiCcB5ZY2eZFNzIwT59mCUY&#10;a3vlE42Fr0WAsItRQeN9H0vpyoYMuqXtiYNX2cGgD3KopR7wGuCmk6so2kiDLYeFBns6NFR+Fz9G&#10;Qf5+6aJ1ZTPKCqrkecyzt69cqfnj9LoD4Wny9/B/+0MreH6B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rCgsMAAADbAAAADwAAAAAAAAAAAAAAAACYAgAAZHJzL2Rv&#10;d25yZXYueG1sUEsFBgAAAAAEAAQA9QAAAIgD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30" style="position:absolute;left:1133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xB8MA&#10;AADbAAAADwAAAGRycy9kb3ducmV2LnhtbESP0WqDQBRE3wP9h+UG+pashlCqcRVpKRQCBZN8wMW9&#10;UdG9a91tYvL12UKhj8PMnGGyYjaDuNDkOssK4nUEgri2uuNGwen4sXoF4TyyxsEyKbiRgyJ/WmSY&#10;anvlii4H34gAYZeigtb7MZXS1S0ZdGs7EgfvbCeDPsipkXrCa4CbQW6i6EUa7DgstDjSW0t1f/gx&#10;Csp9UvX3LkbezN/vtkrcl97WSj0v53IHwtPs/8N/7U+tYBvD75fwA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vxB8MAAADbAAAADwAAAAAAAAAAAAAAAACYAgAAZHJzL2Rv&#10;d25yZXYueG1sUEsFBgAAAAAEAAQA9QAAAIgD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32" style="position:absolute;left:1142;top:-180;width:2254;height:2;visibility:visible;mso-wrap-style:square;v-text-anchor:top" coordsize="22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8zsMA&#10;AADbAAAADwAAAGRycy9kb3ducmV2LnhtbESPUWvCMBSF3wf+h3AF32bqHGV0RilORdjT6n7AXXNt&#10;a5ObkkTt/v0yGOzxcM75Dme1Ga0RN/Khc6xgMc9AENdOd9wo+DztH19AhIis0TgmBd8UYLOePKyw&#10;0O7OH3SrYiMShEOBCtoYh0LKULdkMczdQJy8s/MWY5K+kdrjPcGtkU9ZlkuLHaeFFgfatlT31dUq&#10;eC8P7PuyPy7NdWfeKsr15StXajYdy1cQkcb4H/5rH7WC5y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r8zsMAAADbAAAADwAAAAAAAAAAAAAAAACYAgAAZHJzL2Rv&#10;d25yZXYueG1sUEsFBgAAAAAEAAQA9QAAAIgD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34" style="position:absolute;left:3396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3BMIA&#10;AADbAAAADwAAAGRycy9kb3ducmV2LnhtbESP0YrCMBRE34X9h3CFfdNUUdHaKOKysCAIrX7Apbm2&#10;pc1Nt4na3a83guDjMDNnmGTbm0bcqHOVZQWTcQSCOLe64kLB+fQ9WoJwHlljY5kU/JGD7eZjkGCs&#10;7Z1TumW+EAHCLkYFpfdtLKXLSzLoxrYlDt7FdgZ9kF0hdYf3ADeNnEbRQhqsOCyU2NK+pLzOrkbB&#10;7rBK6/9qgjztf79sunJHPcuV+hz2uzUIT71/h1/tH61gNof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PcEwgAAANsAAAAPAAAAAAAAAAAAAAAAAJgCAABkcnMvZG93&#10;bnJldi54bWxQSwUGAAAAAAQABAD1AAAAhwM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" o:spid="_x0000_s1028" style="position:absolute;left:3823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n4b0A&#10;AADbAAAADwAAAGRycy9kb3ducmV2LnhtbERPSwrCMBDdC94hjOBOUz+IVqOIIgiCUPUAQzO2xWZS&#10;m6jV05uF4PLx/otVY0rxpNoVlhUM+hEI4tTqgjMFl/OuNwXhPLLG0jIpeJOD1bLdWmCs7YsTep58&#10;JkIIuxgV5N5XsZQuzcmg69uKOHBXWxv0AdaZ1DW+Qrgp5TCKJtJgwaEhx4o2OaW308MoWB9mye1T&#10;DJCHzX1rk5k76nGqVLfTrOcgPDX+L/6591rBK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xEn4b0AAADbAAAADwAAAAAAAAAAAAAAAACYAgAAZHJzL2Rvd25yZXYu&#10;eG1sUEsFBgAAAAAEAAQA9QAAAIID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0" style="position:absolute;left:3833;top:-180;width:7503;height:2;visibility:visible;mso-wrap-style:square;v-text-anchor:top" coordsize="7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2ho8IA&#10;AADbAAAADwAAAGRycy9kb3ducmV2LnhtbESP0WoCMRRE3wv+Q7iCbzWrBSurUURQiiBtt37AZXPd&#10;rG5uwibq+vemIPg4zMwZZr7sbCOu1IbasYLRMANBXDpdc6Xg8Ld5n4IIEVlj45gU3CnActF7m2Ou&#10;3Y1/6VrESiQIhxwVmBh9LmUoDVkMQ+eJk3d0rcWYZFtJ3eItwW0jx1k2kRZrTgsGPa0NlefiYhUU&#10;/rJdTX5Odve5P+B0Z7brb2+VGvS71QxEpC6+ws/2l1bwMYb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3aGjwgAAANsAAAAPAAAAAAAAAAAAAAAAAJgCAABkcnMvZG93&#10;bnJldi54bWxQSwUGAAAAAAQABAD1AAAAhwM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0" o:spid="_x0000_s1032" style="position:absolute;left:11335;top:-242;width:10;height:58;visibility:visible;mso-wrap-style:square;v-text-anchor:top" coordsize="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tHMMA&#10;AADbAAAADwAAAGRycy9kb3ducmV2LnhtbESPS2vDMBCE74H+B7GF3hK5bQjBjWxKHzg+xs6hx8Va&#10;PxJrZSzVcf99FQjkOMzMN8wunU0vJhpdZ1nB8yoCQVxZ3XGj4Fh+L7cgnEfW2FsmBX/kIE0eFjuM&#10;tb3wgabCNyJA2MWooPV+iKV0VUsG3coOxMGr7WjQBzk2Uo94CXDTy5co2kiDHYeFFgf6aKk6F79G&#10;Qf7100fr2maUFVTLcsqzz1Ou1NPj/P4GwtPs7+Fbe68VvK7h+i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tHMMAAADbAAAADwAAAAAAAAAAAAAAAACYAgAAZHJzL2Rv&#10;d25yZXYueG1sUEsFBgAAAAAEAAQA9QAAAIgD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8" o:spid="_x0000_s1034" style="position:absolute;left:11335;top:-185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aDsIA&#10;AADbAAAADwAAAGRycy9kb3ducmV2LnhtbESP0YrCMBRE3wX/IVxh32yqK2KrUUQRFoSFVj/g0lzb&#10;YnNTm6hdv94sLOzjMDNnmNWmN414UOdqywomUQyCuLC65lLB+XQYL0A4j6yxsUwKfsjBZj0crDDV&#10;9skZPXJfigBhl6KCyvs2ldIVFRl0kW2Jg3exnUEfZFdK3eEzwE0jp3E8lwZrDgsVtrSrqLjmd6Ng&#10;e0yy66ueIE/7295mifvWs0Kpj1G/XYLw1Pv/8F/7Syv4nMPvl/AD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BoOwgAAANsAAAAPAAAAAAAAAAAAAAAAAJgCAABkcnMvZG93&#10;bnJldi54bWxQSwUGAAAAAAQABAD1AAAAhwM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5" o:spid="_x0000_s1028" style="position:absolute;left:2450;top:824;width:8885;height:2;visibility:visible;mso-wrap-style:square;v-text-anchor:top" coordsize="88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ab8QA&#10;AADbAAAADwAAAGRycy9kb3ducmV2LnhtbESPzWrDMBCE74G+g9hCb4lcF0rqRAmlUPCpzU9LyW2R&#10;1pYTa2UsJXHevgoEchxm5htmvhxcK07Uh8azgudJBoJYe9NwreBn+zmegggR2WDrmRRcKMBy8TCa&#10;Y2H8mdd02sRaJAiHAhXYGLtCyqAtOQwT3xEnr/K9w5hkX0vT4znBXSvzLHuVDhtOCxY7+rCkD5uj&#10;U/BbrbWu/t5Wuzpke2u/v0p0R6WeHof3GYhIQ7yHb+3SKMhf4Pol/Q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ZWm/EAAAA2wAAAA8AAAAAAAAAAAAAAAAAmAIAAGRycy9k&#10;b3ducmV2LnhtbFBLBQYAAAAABAAEAPUAAACJAw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3" o:spid="_x0000_s1030" style="position:absolute;left:11335;top:764;width:10;height:56;visibility:visible;mso-wrap-style:square;v-text-anchor:top" coordsize="10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G5sQA&#10;AADbAAAADwAAAGRycy9kb3ducmV2LnhtbESPT2sCMRTE7wW/Q3iCt5pVUNrVKKIUW6EH/+D5kTx3&#10;FzcvS5Ku2356Iwg9DjPzG2a+7GwtWvKhcqxgNMxAEGtnKi4UnI4fr28gQkQ2WDsmBb8UYLnovcwx&#10;N+7Ge2oPsRAJwiFHBWWMTS5l0CVZDEPXECfv4rzFmKQvpPF4S3Bby3GWTaXFitNCiQ2tS9LXw49V&#10;cNbf7d/5a/N+mlR6utv7rTyuWKlBv1vNQETq4n/42f40CsYTeHx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RubEAAAA2wAAAA8AAAAAAAAAAAAAAAAAmAIAAGRycy9k&#10;b3ducmV2LnhtbFBLBQYAAAAABAAEAPUAAACJAw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1" o:spid="_x0000_s1032" style="position:absolute;left:11335;top:819;width:10;height:10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pSMQA&#10;AADbAAAADwAAAGRycy9kb3ducmV2LnhtbESP0WqDQBRE3wv5h+UG+tasSmijySohJVAoFDT5gIt7&#10;o6J717jbxPbru4VCH4eZOcPsitkM4kaT6ywriFcRCOLa6o4bBefT8WkDwnlkjYNlUvBFDop88bDD&#10;TNs7l3SrfCMChF2GClrvx0xKV7dk0K3sSBy8i50M+iCnRuoJ7wFuBplE0bM02HFYaHGkQ0t1X30a&#10;Bfv3tOy/uxg5ma+vtkzdh17XSj0u5/0WhKfZ/4f/2m9aQfIC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hKUjEAAAA2wAAAA8AAAAAAAAAAAAAAAAAmAIAAGRycy9k&#10;b3ducmV2LnhtbFBLBQYAAAAABAAEAPUAAACJAw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</w:tr>
                            <w:tr w:rsidR="00637098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VzsQ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</w:tr>
                      <w:tr w:rsidR="00637098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7" o:spid="_x0000_s1028" style="position:absolute;left:7;top:7;width:207;height:207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6o8IA&#10;AADbAAAADwAAAGRycy9kb3ducmV2LnhtbERPTWsCMRC9C/0PYQq9aVbZVt0aRQqiB8FWC8XbsJlu&#10;FjeTJYm6/fdGKHibx/uc2aKzjbiQD7VjBcNBBoK4dLrmSsH3YdWfgAgRWWPjmBT8UYDF/Kk3w0K7&#10;K3/RZR8rkUI4FKjAxNgWUobSkMUwcC1x4n6dtxgT9JXUHq8p3DZylGVv0mLNqcFgSx+GytP+bBWM&#10;X+VnvdqNc3NwXq+3x3yy/smVennulu8gInXxIf53b3SaP4X7L+k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fqjwgAAANsAAAAPAAAAAAAAAAAAAAAAAJgCAABkcnMvZG93&#10;bnJldi54bWxQSwUGAAAAAAQABAD1AAAAhwM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4" o:spid="_x0000_s1028" style="position:absolute;left:7;top:7;width:207;height:207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5u0cIA&#10;AADbAAAADwAAAGRycy9kb3ducmV2LnhtbERP32vCMBB+F/wfwgl703SjU6lNRQRxD4M5HYy9Hc3Z&#10;lDWXkmTa/ffLQPDtPr6fV64H24kL+dA6VvA4y0AQ10633Cj4OO2mSxAhImvsHJOCXwqwrsajEgvt&#10;rvxOl2NsRArhUKACE2NfSBlqQxbDzPXEiTs7bzEm6BupPV5TuO3kU5bNpcWWU4PBnraG6u/jj1Ww&#10;eJaHdve2yM3Jeb1//cqX+89cqYfJsFmBiDTEu/jmftFp/hz+f0kHy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m7RwgAAANsAAAAPAAAAAAAAAAAAAAAAAJgCAABkcnMvZG93&#10;bnJldi54bWxQSwUGAAAAAAQABAD1AAAAhwM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28"/>
          <w:szCs w:val="28"/>
        </w:rPr>
      </w:pPr>
    </w:p>
    <w:p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">
                <v:group id="Group 10" o:spid="_x0000_s1029" style="position:absolute;left:10;top:10;width:10193;height:2" coordorigin="10,10" coordsize="101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1" o:spid="_x0000_s1030" style="position:absolute;left:10;top:10;width:10193;height:2;visibility:visible;mso-wrap-style:square;v-text-anchor:top" coordsize="101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nw78A&#10;AADaAAAADwAAAGRycy9kb3ducmV2LnhtbESPzQrCMBCE74LvEFbwIpqq+EM1igiiBy9qH2Bp1rba&#10;bEoTtb69EQSPw8x8wyzXjSnFk2pXWFYwHEQgiFOrC84UJJddfw7CeWSNpWVS8CYH61W7tcRY2xef&#10;6Hn2mQgQdjEqyL2vYildmpNBN7AVcfCutjbog6wzqWt8Bbgp5SiKptJgwWEhx4q2OaX388Mo2PNj&#10;M7n22KT6Ji9JMjuexmauVLfTbBYgPDX+H/61D1rBBL5Xwg2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GfDvwAAANoAAAAPAAAAAAAAAAAAAAAAAJgCAABkcnMvZG93bnJl&#10;di54bWxQSwUGAAAAAAQABAD1AAAAhAM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9" o:spid="_x0000_s1032" style="position:absolute;left:5;top:5;width:2;height:1440;visibility:visible;mso-wrap-style:square;v-text-anchor:top" coordsize="2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6CcMA&#10;AADaAAAADwAAAGRycy9kb3ducmV2LnhtbESPQWvCQBSE70L/w/IK3nSTFkxJXcUKQj140JZAb4/s&#10;axKy+zZkVxP/vSsIHoeZ+YZZrkdrxIV63zhWkM4TEMSl0w1XCn5/drMPED4gazSOScGVPKxXL5Ml&#10;5toNfKTLKVQiQtjnqKAOocul9GVNFv3cdcTR+3e9xRBlX0nd4xDh1si3JFlIiw3HhRo72tZUtqez&#10;VVCUiRnetxuT/pkizQ5frc32rVLT13HzCSLQGJ7hR/tbK8jg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96CcMAAADaAAAADwAAAAAAAAAAAAAAAACYAgAAZHJzL2Rv&#10;d25yZXYueG1sUEsFBgAAAAAEAAQA9QAAAIgD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" o:spid="_x0000_s1034" style="position:absolute;left:10;top:1440;width:10193;height:2;visibility:visible;mso-wrap-style:square;v-text-anchor:top" coordsize="101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pTMUA&#10;AADaAAAADwAAAGRycy9kb3ducmV2LnhtbESPQWsCMRSE74X+h/AKvZSa1YPY1ShSWhQRRF1Qb4/N&#10;62bp5mW7SXX11xtB8DjMzDfMaNLaShyp8aVjBd1OAoI4d7rkQkG2/X4fgPABWWPlmBScycNk/Pw0&#10;wlS7E6/puAmFiBD2KSowIdSplD43ZNF3XE0cvR/XWAxRNoXUDZ4i3FaylyR9abHkuGCwpk9D+e/m&#10;3yrYc/a1u+AhW05n2+7ir6LVwrwp9frSTocgArXhEb6351rBB9yuxBsgx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ylMxQAAANoAAAAPAAAAAAAAAAAAAAAAAJgCAABkcnMv&#10;ZG93bnJldi54bWxQSwUGAAAAAAQABAD1AAAAigM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5" o:spid="_x0000_s1036" style="position:absolute;left:10207;top:5;width:2;height:1440;visibility:visible;mso-wrap-style:square;v-text-anchor:top" coordsize="2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/YcEA&#10;AADbAAAADwAAAGRycy9kb3ducmV2LnhtbERPTYvCMBC9C/6HMMLeNK2CSjWKCoJ78LDuIngbmrEt&#10;TSalibb77zeCsLd5vM9Zb3trxJNaXzlWkE4SEMS50xUXCn6+j+MlCB+QNRrHpOCXPGw3w8EaM+06&#10;/qLnJRQihrDPUEEZQpNJ6fOSLPqJa4gjd3etxRBhW0jdYhfDrZHTJJlLixXHhhIbOpSU15eHVXDN&#10;E9PNDjuT3sw1XZz3tV181kp9jPrdCkSgPvyL3+6TjvNTeP0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af2HBAAAA2wAAAA8AAAAAAAAAAAAAAAAAmAIAAGRycy9kb3du&#10;cmV2LnhtbFBLBQYAAAAABAAEAPUAAACGAw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15"/>
          <w:szCs w:val="15"/>
        </w:rPr>
      </w:pPr>
    </w:p>
    <w:p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:rsidR="00637098" w:rsidRDefault="00637098">
      <w:pPr>
        <w:spacing w:line="252" w:lineRule="exact"/>
        <w:sectPr w:rsidR="00637098">
          <w:footerReference w:type="default" r:id="rId9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0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98" w:rsidRDefault="009F7A16">
      <w:r>
        <w:separator/>
      </w:r>
    </w:p>
  </w:endnote>
  <w:endnote w:type="continuationSeparator" w:id="0">
    <w:p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 Light"/>
    <w:panose1 w:val="020F03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60B8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j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" filled="f" stroked="f">
              <v:textbox inset="0,0,0,0">
                <w:txbxContent>
                  <w:p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60B8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98" w:rsidRDefault="009F7A16">
      <w:r>
        <w:separator/>
      </w:r>
    </w:p>
  </w:footnote>
  <w:footnote w:type="continuationSeparator" w:id="0">
    <w:p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98"/>
    <w:rsid w:val="00637098"/>
    <w:rsid w:val="009F7A16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D2140E7D.dotm</Template>
  <TotalTime>1</TotalTime>
  <Pages>8</Pages>
  <Words>1206</Words>
  <Characters>6876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Weaver, Jenny</cp:lastModifiedBy>
  <cp:revision>2</cp:revision>
  <dcterms:created xsi:type="dcterms:W3CDTF">2019-10-10T14:51:00Z</dcterms:created>
  <dcterms:modified xsi:type="dcterms:W3CDTF">2019-10-10T14:51:00Z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